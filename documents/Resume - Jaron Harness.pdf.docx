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99ED" w14:textId="4E119737" w:rsidR="003B455E" w:rsidRPr="00515323" w:rsidRDefault="00FA11B3" w:rsidP="00CF3D29">
      <w:pPr>
        <w:pStyle w:val="Title"/>
        <w:rPr>
          <w:sz w:val="72"/>
          <w:szCs w:val="72"/>
        </w:rPr>
      </w:pPr>
      <w:r w:rsidRPr="00515323">
        <w:rPr>
          <w:sz w:val="72"/>
          <w:szCs w:val="72"/>
        </w:rPr>
        <w:t>Jaron</w:t>
      </w:r>
    </w:p>
    <w:p w14:paraId="0D0920F7" w14:textId="1993CA1D" w:rsidR="00CF3D29" w:rsidRPr="00C51C74" w:rsidRDefault="00FA11B3" w:rsidP="00C51C74">
      <w:pPr>
        <w:pStyle w:val="Title"/>
        <w:rPr>
          <w:sz w:val="72"/>
          <w:szCs w:val="72"/>
        </w:rPr>
      </w:pPr>
      <w:r w:rsidRPr="00515323">
        <w:rPr>
          <w:sz w:val="72"/>
          <w:szCs w:val="72"/>
        </w:rPr>
        <w:t>Harness</w:t>
      </w:r>
    </w:p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6783"/>
        <w:gridCol w:w="4017"/>
      </w:tblGrid>
      <w:tr w:rsidR="00CF3D29" w:rsidRPr="001540E8" w14:paraId="3C4C1FD5" w14:textId="77777777" w:rsidTr="00C51C74">
        <w:trPr>
          <w:trHeight w:val="1440"/>
        </w:trPr>
        <w:tc>
          <w:tcPr>
            <w:tcW w:w="19099" w:type="dxa"/>
          </w:tcPr>
          <w:p w14:paraId="32424EBE" w14:textId="794C543E" w:rsidR="00CF3D29" w:rsidRPr="0061157B" w:rsidRDefault="00FA11B3" w:rsidP="00CF3D29">
            <w:pPr>
              <w:pStyle w:val="Subtitle"/>
              <w:rPr>
                <w:u w:val="single"/>
              </w:rPr>
            </w:pPr>
            <w:r w:rsidRPr="0061157B">
              <w:rPr>
                <w:u w:val="single"/>
              </w:rPr>
              <w:t>Software Engineer</w:t>
            </w:r>
          </w:p>
          <w:p w14:paraId="34D38C8A" w14:textId="77777777" w:rsidR="00CF3D29" w:rsidRDefault="00CF3D29" w:rsidP="00CF3D29"/>
          <w:p w14:paraId="32C368D8" w14:textId="136E570F" w:rsidR="00CF3D29" w:rsidRPr="001540E8" w:rsidRDefault="00FA11B3" w:rsidP="00CF3D29">
            <w:pPr>
              <w:rPr>
                <w:lang w:val="it-IT"/>
              </w:rPr>
            </w:pPr>
            <w:r w:rsidRPr="00FA11B3">
              <w:t>Motivated and disciplined individual with a strong work ethic and a proven track record of teamwork and reliability. Seeking to secure a position in a reputable organization where I can utilize my skills, qualifications, and experiences to contribute to the company's success.</w:t>
            </w:r>
          </w:p>
        </w:tc>
        <w:tc>
          <w:tcPr>
            <w:tcW w:w="11298" w:type="dxa"/>
          </w:tcPr>
          <w:p w14:paraId="0D99F0BA" w14:textId="77777777" w:rsidR="00CF3D29" w:rsidRPr="000B767C" w:rsidRDefault="00CF3D29" w:rsidP="00CF3D29">
            <w:pPr>
              <w:pStyle w:val="Subtitle"/>
              <w:rPr>
                <w:u w:val="single"/>
                <w:lang w:val="it-IT"/>
              </w:rPr>
            </w:pPr>
            <w:r w:rsidRPr="000B767C">
              <w:rPr>
                <w:u w:val="single"/>
                <w:lang w:val="it-IT"/>
              </w:rPr>
              <w:t>Contact</w:t>
            </w:r>
          </w:p>
          <w:p w14:paraId="65B4C345" w14:textId="397DD76A" w:rsidR="00CF3D29" w:rsidRPr="00870B65" w:rsidRDefault="004201B5" w:rsidP="00870B65">
            <w:r>
              <w:t>JaronHarness.com</w:t>
            </w:r>
          </w:p>
          <w:p w14:paraId="62B414A4" w14:textId="6C04DDBF" w:rsidR="00CF3D29" w:rsidRPr="00870B65" w:rsidRDefault="00FA11B3" w:rsidP="00870B65">
            <w:r>
              <w:t>Jaron.Harness01</w:t>
            </w:r>
            <w:r w:rsidR="00CF3D29" w:rsidRPr="00870B65">
              <w:t>@</w:t>
            </w:r>
            <w:r>
              <w:t>gmail</w:t>
            </w:r>
            <w:r w:rsidR="00CF3D29" w:rsidRPr="00870B65">
              <w:t>.com</w:t>
            </w:r>
          </w:p>
          <w:p w14:paraId="3188CAF8" w14:textId="07B12BCA" w:rsidR="00CF3D29" w:rsidRDefault="00FA11B3" w:rsidP="00870B65">
            <w:r>
              <w:t>Linkedin.com/in/jaron-harness</w:t>
            </w:r>
          </w:p>
          <w:p w14:paraId="5E1E14AE" w14:textId="10691BF4" w:rsidR="00FA11B3" w:rsidRPr="00870B65" w:rsidRDefault="00FA11B3" w:rsidP="00870B65">
            <w:r w:rsidRPr="00FA11B3">
              <w:t>github.com/JaronHarness</w:t>
            </w:r>
          </w:p>
          <w:p w14:paraId="7EC3E599" w14:textId="5B88560F" w:rsidR="00CF3D29" w:rsidRPr="001540E8" w:rsidRDefault="00CF3D29" w:rsidP="00870B65">
            <w:r w:rsidRPr="00870B65">
              <w:t>(2</w:t>
            </w:r>
            <w:r w:rsidR="00FA11B3">
              <w:t>54</w:t>
            </w:r>
            <w:r w:rsidRPr="00870B65">
              <w:t xml:space="preserve">) </w:t>
            </w:r>
            <w:r w:rsidR="00FA11B3">
              <w:t>253</w:t>
            </w:r>
            <w:r w:rsidRPr="00870B65">
              <w:t>-</w:t>
            </w:r>
            <w:r w:rsidR="00FA11B3">
              <w:t>1081</w:t>
            </w:r>
          </w:p>
        </w:tc>
      </w:tr>
    </w:tbl>
    <w:tbl>
      <w:tblPr>
        <w:tblpPr w:leftFromText="180" w:rightFromText="180" w:vertAnchor="text" w:horzAnchor="margin" w:tblpY="117"/>
        <w:tblW w:w="4981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5"/>
        <w:gridCol w:w="701"/>
        <w:gridCol w:w="7083"/>
      </w:tblGrid>
      <w:tr w:rsidR="00C65B9F" w:rsidRPr="00020BEB" w14:paraId="3AAA475D" w14:textId="77777777" w:rsidTr="00C65B9F">
        <w:trPr>
          <w:trHeight w:val="6908"/>
        </w:trPr>
        <w:tc>
          <w:tcPr>
            <w:tcW w:w="8367" w:type="dxa"/>
          </w:tcPr>
          <w:p w14:paraId="794159CD" w14:textId="31E9B70C" w:rsidR="00C51C74" w:rsidRPr="0061157B" w:rsidRDefault="00C51C74" w:rsidP="00C65B9F">
            <w:pPr>
              <w:pStyle w:val="Subtitle"/>
              <w:rPr>
                <w:u w:val="single"/>
              </w:rPr>
            </w:pPr>
            <w:r w:rsidRPr="0061157B">
              <w:rPr>
                <w:u w:val="single"/>
              </w:rPr>
              <w:t>Education</w:t>
            </w:r>
          </w:p>
          <w:p w14:paraId="5B1F06C8" w14:textId="77777777" w:rsidR="00C51C74" w:rsidRPr="00910D1E" w:rsidRDefault="00C51C74" w:rsidP="00C51C74">
            <w:pPr>
              <w:pStyle w:val="Heading1"/>
            </w:pPr>
            <w:r>
              <w:t>B.S. Software Engineering, Western GOVERNORS University</w:t>
            </w:r>
          </w:p>
          <w:p w14:paraId="5054037E" w14:textId="1BB1BE5D" w:rsidR="00C51C74" w:rsidRDefault="00C51C74" w:rsidP="00C51C74">
            <w:r>
              <w:t xml:space="preserve">April </w:t>
            </w:r>
            <w:r w:rsidRPr="00910D1E">
              <w:t>20</w:t>
            </w:r>
            <w:r>
              <w:t>23 – Expected</w:t>
            </w:r>
            <w:r w:rsidR="00D53E77">
              <w:t xml:space="preserve"> </w:t>
            </w:r>
            <w:r w:rsidR="00F9423E">
              <w:t>September</w:t>
            </w:r>
            <w:r w:rsidR="00D53E77">
              <w:t xml:space="preserve"> 2025</w:t>
            </w:r>
          </w:p>
          <w:p w14:paraId="4216D4A3" w14:textId="77777777" w:rsidR="00C51C74" w:rsidRPr="00910D1E" w:rsidRDefault="00C51C74" w:rsidP="00C51C74">
            <w:pPr>
              <w:pStyle w:val="Heading1"/>
            </w:pPr>
            <w:r>
              <w:t>AWS Certified cloud practitioner</w:t>
            </w:r>
          </w:p>
          <w:p w14:paraId="00E83F38" w14:textId="77777777" w:rsidR="00C51C74" w:rsidRDefault="00C51C74" w:rsidP="00C51C74">
            <w:r>
              <w:t xml:space="preserve">Certificate - May </w:t>
            </w:r>
            <w:r w:rsidRPr="00910D1E">
              <w:t>20</w:t>
            </w:r>
            <w:r>
              <w:t>23</w:t>
            </w:r>
          </w:p>
          <w:p w14:paraId="7A737D2E" w14:textId="7BB06BA8" w:rsidR="003F662E" w:rsidRPr="003F662E" w:rsidRDefault="003F662E" w:rsidP="00C51C74">
            <w:pPr>
              <w:rPr>
                <w:rFonts w:ascii="Montserrat" w:hAnsi="Montserrat"/>
                <w:b/>
                <w:bCs/>
              </w:rPr>
            </w:pPr>
            <w:r w:rsidRPr="003F662E">
              <w:rPr>
                <w:rFonts w:ascii="Montserrat" w:hAnsi="Montserrat"/>
                <w:b/>
                <w:bCs/>
              </w:rPr>
              <w:t>Axelos ITIL 4 Foundation Certification</w:t>
            </w:r>
          </w:p>
          <w:p w14:paraId="5524FFF5" w14:textId="1E89952B" w:rsidR="003F662E" w:rsidRPr="00910D1E" w:rsidRDefault="003F662E" w:rsidP="00C51C74">
            <w:r>
              <w:t>Certificate – October 2023</w:t>
            </w:r>
          </w:p>
          <w:p w14:paraId="68CDFE30" w14:textId="77777777" w:rsidR="00C51C74" w:rsidRPr="00910D1E" w:rsidRDefault="00C51C74" w:rsidP="00C51C74">
            <w:pPr>
              <w:pStyle w:val="Heading1"/>
            </w:pPr>
            <w:r>
              <w:t>Google IT Support Certification</w:t>
            </w:r>
          </w:p>
          <w:p w14:paraId="419D7625" w14:textId="77777777" w:rsidR="00C51C74" w:rsidRPr="00910D1E" w:rsidRDefault="00C51C74" w:rsidP="00C51C74">
            <w:r>
              <w:t>Certificate - February 2023</w:t>
            </w:r>
          </w:p>
          <w:p w14:paraId="50CA2E4D" w14:textId="0CE0C49D" w:rsidR="00C51C74" w:rsidRPr="009F218D" w:rsidRDefault="00C51C74" w:rsidP="00C51C74">
            <w:pPr>
              <w:pStyle w:val="Heading1"/>
              <w:rPr>
                <w:b w:val="0"/>
                <w:bCs/>
                <w:i/>
                <w:iCs/>
              </w:rPr>
            </w:pPr>
            <w:r>
              <w:t xml:space="preserve">Claim academy | </w:t>
            </w:r>
            <w:r w:rsidRPr="009F218D">
              <w:rPr>
                <w:i/>
                <w:iCs/>
              </w:rPr>
              <w:t>Full-Stack C#</w:t>
            </w:r>
            <w:r w:rsidR="00F9423E">
              <w:rPr>
                <w:i/>
                <w:iCs/>
              </w:rPr>
              <w:t>/</w:t>
            </w:r>
            <w:r w:rsidRPr="009F218D">
              <w:rPr>
                <w:i/>
                <w:iCs/>
              </w:rPr>
              <w:t>.Net Developer</w:t>
            </w:r>
          </w:p>
          <w:p w14:paraId="775F1709" w14:textId="77777777" w:rsidR="00C51C74" w:rsidRDefault="00C51C74" w:rsidP="00C51C74">
            <w:r>
              <w:t xml:space="preserve">Certificate - April </w:t>
            </w:r>
            <w:r w:rsidRPr="00675A09">
              <w:t>2022</w:t>
            </w:r>
          </w:p>
          <w:p w14:paraId="1603B706" w14:textId="77777777" w:rsidR="00C51C74" w:rsidRDefault="00C51C74" w:rsidP="00C51C74">
            <w:pPr>
              <w:pStyle w:val="HorizontalLine"/>
            </w:pPr>
          </w:p>
          <w:p w14:paraId="2791134F" w14:textId="77777777" w:rsidR="00C51C74" w:rsidRPr="00CF3D29" w:rsidRDefault="00C51C74" w:rsidP="00C51C74"/>
          <w:p w14:paraId="73625ABF" w14:textId="2DE128DF" w:rsidR="00C51C74" w:rsidRPr="0061157B" w:rsidRDefault="00C51C74" w:rsidP="00C65B9F">
            <w:pPr>
              <w:pStyle w:val="Subtitle"/>
              <w:rPr>
                <w:u w:val="single"/>
              </w:rPr>
            </w:pPr>
            <w:r w:rsidRPr="0061157B">
              <w:rPr>
                <w:u w:val="single"/>
              </w:rPr>
              <w:t>Skills</w:t>
            </w:r>
          </w:p>
          <w:p w14:paraId="74D43BEA" w14:textId="77777777" w:rsidR="00F9423E" w:rsidRDefault="00C51C74" w:rsidP="00F9423E">
            <w:pPr>
              <w:pStyle w:val="Heading3"/>
              <w:spacing w:line="240" w:lineRule="auto"/>
            </w:pPr>
            <w:r>
              <w:t>C# .NET</w:t>
            </w:r>
          </w:p>
          <w:p w14:paraId="1D324D91" w14:textId="2191E393" w:rsidR="003F662E" w:rsidRDefault="003F662E" w:rsidP="00F9423E">
            <w:pPr>
              <w:pStyle w:val="Heading3"/>
              <w:spacing w:line="240" w:lineRule="auto"/>
            </w:pPr>
            <w:r>
              <w:t>Asp.Net Core</w:t>
            </w:r>
          </w:p>
          <w:p w14:paraId="7C577CC1" w14:textId="62C1718F" w:rsidR="00A313D9" w:rsidRDefault="00A313D9" w:rsidP="003F662E">
            <w:r>
              <w:t>WinForms</w:t>
            </w:r>
          </w:p>
          <w:p w14:paraId="06DC4965" w14:textId="0F72AD74" w:rsidR="003F662E" w:rsidRPr="003F662E" w:rsidRDefault="003F662E" w:rsidP="003F662E">
            <w:r>
              <w:t>MVC</w:t>
            </w:r>
          </w:p>
          <w:p w14:paraId="4D17D0DC" w14:textId="77D8BA7A" w:rsidR="003F662E" w:rsidRDefault="00D741EC" w:rsidP="00C51C74">
            <w:r>
              <w:t>SQL</w:t>
            </w:r>
            <w:r w:rsidR="003F662E">
              <w:t xml:space="preserve"> Server</w:t>
            </w:r>
          </w:p>
          <w:p w14:paraId="6B4F28AD" w14:textId="5ECA9638" w:rsidR="00C51C74" w:rsidRDefault="00536AC0" w:rsidP="00C51C74">
            <w:r>
              <w:t>X</w:t>
            </w:r>
            <w:r w:rsidR="00C51C74">
              <w:t>Unit Testing</w:t>
            </w:r>
          </w:p>
          <w:p w14:paraId="56D86FA7" w14:textId="77777777" w:rsidR="00C51C74" w:rsidRPr="00675A09" w:rsidRDefault="00C51C74" w:rsidP="00C51C74">
            <w:r>
              <w:t>HTML/CSS/JS</w:t>
            </w:r>
          </w:p>
        </w:tc>
        <w:tc>
          <w:tcPr>
            <w:tcW w:w="1943" w:type="dxa"/>
          </w:tcPr>
          <w:p w14:paraId="48404EC8" w14:textId="77777777" w:rsidR="00C51C74" w:rsidRPr="009841D7" w:rsidRDefault="00C51C74" w:rsidP="00C51C74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19973" w:type="dxa"/>
          </w:tcPr>
          <w:p w14:paraId="3A608825" w14:textId="6E201E80" w:rsidR="00C51C74" w:rsidRPr="0061157B" w:rsidRDefault="00C51C74" w:rsidP="00C65B9F">
            <w:pPr>
              <w:pStyle w:val="Subtitle"/>
              <w:rPr>
                <w:u w:val="single"/>
              </w:rPr>
            </w:pPr>
            <w:r w:rsidRPr="0061157B">
              <w:rPr>
                <w:u w:val="single"/>
              </w:rPr>
              <w:t>Experience</w:t>
            </w:r>
          </w:p>
          <w:p w14:paraId="2453D6F3" w14:textId="77777777" w:rsidR="00C51C74" w:rsidRDefault="00C51C74" w:rsidP="00C51C74">
            <w:pPr>
              <w:pStyle w:val="Heading1"/>
            </w:pPr>
            <w:r>
              <w:t xml:space="preserve">Harness Express | </w:t>
            </w:r>
            <w:r w:rsidRPr="00675A09">
              <w:rPr>
                <w:i/>
                <w:iCs/>
              </w:rPr>
              <w:t>Medical Courier</w:t>
            </w:r>
          </w:p>
          <w:p w14:paraId="3F69E425" w14:textId="563DF2A4" w:rsidR="00C51C74" w:rsidRPr="00B01DD8" w:rsidRDefault="00C51C74" w:rsidP="00C51C74">
            <w:pPr>
              <w:pStyle w:val="Heading1"/>
              <w:rPr>
                <w:b w:val="0"/>
                <w:bCs/>
              </w:rPr>
            </w:pPr>
            <w:r w:rsidRPr="00B01DD8">
              <w:rPr>
                <w:b w:val="0"/>
                <w:bCs/>
              </w:rPr>
              <w:t xml:space="preserve">April 2019 – </w:t>
            </w:r>
            <w:r w:rsidR="00BA5EE7">
              <w:rPr>
                <w:b w:val="0"/>
                <w:bCs/>
              </w:rPr>
              <w:t>July</w:t>
            </w:r>
            <w:r w:rsidRPr="00B01DD8">
              <w:rPr>
                <w:b w:val="0"/>
                <w:bCs/>
              </w:rPr>
              <w:t xml:space="preserve"> 202</w:t>
            </w:r>
            <w:r w:rsidR="00BA5EE7">
              <w:rPr>
                <w:b w:val="0"/>
                <w:bCs/>
              </w:rPr>
              <w:t>5</w:t>
            </w:r>
            <w:r w:rsidRPr="00B01DD8">
              <w:rPr>
                <w:b w:val="0"/>
                <w:bCs/>
              </w:rPr>
              <w:t xml:space="preserve"> - Jacksonville, Florida</w:t>
            </w:r>
          </w:p>
          <w:p w14:paraId="5C623E4D" w14:textId="13E84CE0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rPr>
                <w:rFonts w:ascii="Times New Roman" w:hAnsi="Times New Roman" w:cs="Times New Roman"/>
              </w:rPr>
              <w:t xml:space="preserve">  </w:t>
            </w:r>
            <w:r w:rsidR="00927EB7">
              <w:t xml:space="preserve"> </w:t>
            </w:r>
            <w:r w:rsidRPr="00675A09">
              <w:t xml:space="preserve">Delivered narcotic pharmaceutical and medical equipment to healthcare facilities </w:t>
            </w:r>
          </w:p>
          <w:p w14:paraId="3FFCE82A" w14:textId="5DF39663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>Updated and maintained real-time tracking and delivery information using PharmaScan</w:t>
            </w:r>
          </w:p>
          <w:p w14:paraId="64636514" w14:textId="09E88B80" w:rsidR="00C51C74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rPr>
                <w:rFonts w:ascii="Times New Roman" w:hAnsi="Times New Roman" w:cs="Times New Roman"/>
              </w:rPr>
              <w:t xml:space="preserve">  </w:t>
            </w:r>
            <w:r w:rsidR="00927EB7">
              <w:t xml:space="preserve"> </w:t>
            </w:r>
            <w:r w:rsidRPr="00675A09">
              <w:t xml:space="preserve">Collaborated with team members to improve client delivery, resulting in exceptional customer service  </w:t>
            </w:r>
          </w:p>
          <w:p w14:paraId="54299797" w14:textId="77777777" w:rsidR="00C51C74" w:rsidRDefault="00C51C74" w:rsidP="00C51C74">
            <w:pPr>
              <w:pStyle w:val="Heading1"/>
            </w:pPr>
            <w:r>
              <w:t xml:space="preserve">Reynolds &amp; Reynolds | </w:t>
            </w:r>
            <w:r w:rsidRPr="00675A09">
              <w:rPr>
                <w:i/>
                <w:iCs/>
              </w:rPr>
              <w:t>Technical Support Specialist</w:t>
            </w:r>
          </w:p>
          <w:p w14:paraId="5AA96833" w14:textId="77777777" w:rsidR="00C51C74" w:rsidRPr="00B01DD8" w:rsidRDefault="00C51C74" w:rsidP="00C51C74">
            <w:pPr>
              <w:pStyle w:val="Heading1"/>
              <w:rPr>
                <w:b w:val="0"/>
                <w:bCs/>
              </w:rPr>
            </w:pPr>
            <w:r w:rsidRPr="00B01DD8">
              <w:rPr>
                <w:b w:val="0"/>
                <w:bCs/>
              </w:rPr>
              <w:t>July 2017 – April 2019 - College Station, Texas</w:t>
            </w:r>
          </w:p>
          <w:p w14:paraId="300F5F65" w14:textId="715102F9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rPr>
                <w:rFonts w:ascii="Times New Roman" w:hAnsi="Times New Roman" w:cs="Times New Roman"/>
              </w:rPr>
              <w:t xml:space="preserve">  </w:t>
            </w:r>
            <w:r w:rsidR="00927EB7">
              <w:t xml:space="preserve"> </w:t>
            </w:r>
            <w:r w:rsidRPr="00675A09">
              <w:t xml:space="preserve">Resolved a </w:t>
            </w:r>
            <w:r w:rsidR="00B32458" w:rsidRPr="00675A09">
              <w:t>wide range</w:t>
            </w:r>
            <w:r w:rsidRPr="00675A09">
              <w:t xml:space="preserve"> of Windows, Linux-based networking, and bespoke key tracking software issues for end-users at various military installations and embassies across the world</w:t>
            </w:r>
          </w:p>
          <w:p w14:paraId="58CB6AA0" w14:textId="5E24CA15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 xml:space="preserve">Created and maintained detailed knowledge base articles, which increased self-sufficiency across the Technical Support Team, as well as decreased overall ticket response and resolution times  </w:t>
            </w:r>
          </w:p>
          <w:p w14:paraId="0EC65A2A" w14:textId="22C8F503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 xml:space="preserve">Provided technical field support on new computer systems </w:t>
            </w:r>
          </w:p>
          <w:p w14:paraId="6A7DAF28" w14:textId="4D5A9E4F" w:rsidR="00C51C74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>Preformed new software version testing</w:t>
            </w:r>
          </w:p>
          <w:p w14:paraId="72B590AF" w14:textId="77777777" w:rsidR="00C51C74" w:rsidRDefault="00C51C74" w:rsidP="00C51C74">
            <w:pPr>
              <w:pStyle w:val="Heading1"/>
            </w:pPr>
            <w:r>
              <w:t xml:space="preserve">United States Marine Corps | </w:t>
            </w:r>
            <w:r w:rsidRPr="00675A09">
              <w:rPr>
                <w:i/>
                <w:iCs/>
              </w:rPr>
              <w:t>Aviation Ordnance Technician</w:t>
            </w:r>
          </w:p>
          <w:p w14:paraId="3A7C6CC8" w14:textId="77777777" w:rsidR="00C51C74" w:rsidRPr="00B01DD8" w:rsidRDefault="00C51C74" w:rsidP="00C51C74">
            <w:pPr>
              <w:pStyle w:val="Heading1"/>
              <w:rPr>
                <w:b w:val="0"/>
                <w:bCs/>
              </w:rPr>
            </w:pPr>
            <w:r w:rsidRPr="00B01DD8">
              <w:rPr>
                <w:b w:val="0"/>
                <w:bCs/>
              </w:rPr>
              <w:t>April 2011 – April 2016 – Havelock, North Carolina</w:t>
            </w:r>
          </w:p>
          <w:p w14:paraId="5265FB03" w14:textId="636ECB75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>Trained team members on the proper functional testing and preventative maintenance of various types of aviation hardware</w:t>
            </w:r>
          </w:p>
          <w:p w14:paraId="2D5B916F" w14:textId="6339BC7A" w:rsidR="00C51C74" w:rsidRPr="00675A09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t xml:space="preserve">   </w:t>
            </w:r>
            <w:r w:rsidRPr="00675A09">
              <w:t>Conducted ammunition inventories and maintained stock records of lots/serial numbers</w:t>
            </w:r>
          </w:p>
          <w:p w14:paraId="2CE72605" w14:textId="502D949D" w:rsidR="00C51C74" w:rsidRPr="003514CA" w:rsidRDefault="00C51C74" w:rsidP="00C51C74">
            <w:r w:rsidRPr="00675A09">
              <w:rPr>
                <w:rFonts w:ascii="Times New Roman" w:hAnsi="Times New Roman" w:cs="Times New Roman"/>
              </w:rPr>
              <w:t>●</w:t>
            </w:r>
            <w:r w:rsidR="00927EB7">
              <w:rPr>
                <w:rFonts w:ascii="Montserrat Light" w:hAnsi="Montserrat Light"/>
              </w:rPr>
              <w:t xml:space="preserve">   </w:t>
            </w:r>
            <w:r w:rsidRPr="00675A09">
              <w:rPr>
                <w:rFonts w:ascii="Montserrat Light" w:hAnsi="Montserrat Light"/>
              </w:rPr>
              <w:t>Loaded and unloaded airborne weapons and stores aboard aircraft</w:t>
            </w:r>
          </w:p>
        </w:tc>
      </w:tr>
    </w:tbl>
    <w:p w14:paraId="5BF72EE8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34CF600A" wp14:editId="12A41D6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689D4B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3D07B920" wp14:editId="6C55E4E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363A66ED" wp14:editId="798B6E2E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750EE3FA" wp14:editId="574CE508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3BFB3D72" wp14:editId="30711A9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7E156346" wp14:editId="158E678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71FDB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13263329" wp14:editId="3B85573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66D1A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56F3F49" wp14:editId="17DB7B6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39AED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5A192A5A" wp14:editId="127AB10A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07E68728" wp14:editId="31DBB7B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5522B094" wp14:editId="2EDD0F35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719D3E3D" wp14:editId="3869B02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996D980" wp14:editId="3B22D27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F6484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F15708" wp14:editId="62A4970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71774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33F9E" w14:textId="77777777" w:rsidR="004962FB" w:rsidRDefault="004962FB" w:rsidP="00AA35A8">
      <w:pPr>
        <w:spacing w:line="240" w:lineRule="auto"/>
      </w:pPr>
      <w:r>
        <w:separator/>
      </w:r>
    </w:p>
  </w:endnote>
  <w:endnote w:type="continuationSeparator" w:id="0">
    <w:p w14:paraId="0E3022D4" w14:textId="77777777" w:rsidR="004962FB" w:rsidRDefault="004962FB" w:rsidP="00AA35A8">
      <w:pPr>
        <w:spacing w:line="240" w:lineRule="auto"/>
      </w:pPr>
      <w:r>
        <w:continuationSeparator/>
      </w:r>
    </w:p>
  </w:endnote>
  <w:endnote w:type="continuationNotice" w:id="1">
    <w:p w14:paraId="1FAB558F" w14:textId="77777777" w:rsidR="004962FB" w:rsidRDefault="004962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11262" w14:textId="77777777" w:rsidR="004962FB" w:rsidRDefault="004962FB" w:rsidP="00AA35A8">
      <w:pPr>
        <w:spacing w:line="240" w:lineRule="auto"/>
      </w:pPr>
      <w:r>
        <w:separator/>
      </w:r>
    </w:p>
  </w:footnote>
  <w:footnote w:type="continuationSeparator" w:id="0">
    <w:p w14:paraId="38DA1DD7" w14:textId="77777777" w:rsidR="004962FB" w:rsidRDefault="004962FB" w:rsidP="00AA35A8">
      <w:pPr>
        <w:spacing w:line="240" w:lineRule="auto"/>
      </w:pPr>
      <w:r>
        <w:continuationSeparator/>
      </w:r>
    </w:p>
  </w:footnote>
  <w:footnote w:type="continuationNotice" w:id="1">
    <w:p w14:paraId="750E5222" w14:textId="77777777" w:rsidR="004962FB" w:rsidRDefault="004962F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15pt;height:14.15pt;visibility:visible;mso-wrap-style:square" o:bullet="t">
        <v:imagedata r:id="rId1" o:title=""/>
      </v:shape>
    </w:pict>
  </w:numPicBullet>
  <w:numPicBullet w:numPicBulletId="1">
    <w:pict>
      <v:shape id="_x0000_i1039" type="#_x0000_t75" style="width:14.15pt;height:14.15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B3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6784"/>
    <w:rsid w:val="00046715"/>
    <w:rsid w:val="00046CF7"/>
    <w:rsid w:val="000554A7"/>
    <w:rsid w:val="000873F6"/>
    <w:rsid w:val="00096F05"/>
    <w:rsid w:val="000A74E6"/>
    <w:rsid w:val="000B286F"/>
    <w:rsid w:val="000B767C"/>
    <w:rsid w:val="000C3D49"/>
    <w:rsid w:val="000D12B5"/>
    <w:rsid w:val="000D134B"/>
    <w:rsid w:val="000D1654"/>
    <w:rsid w:val="000F4030"/>
    <w:rsid w:val="000F4065"/>
    <w:rsid w:val="000F792A"/>
    <w:rsid w:val="0010041D"/>
    <w:rsid w:val="00123FA7"/>
    <w:rsid w:val="00124ED6"/>
    <w:rsid w:val="001374FE"/>
    <w:rsid w:val="001441C0"/>
    <w:rsid w:val="001540E8"/>
    <w:rsid w:val="00166080"/>
    <w:rsid w:val="00167789"/>
    <w:rsid w:val="00194704"/>
    <w:rsid w:val="001A3E9E"/>
    <w:rsid w:val="001B160B"/>
    <w:rsid w:val="001C17AE"/>
    <w:rsid w:val="001D7FE7"/>
    <w:rsid w:val="001F53BD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3F8F"/>
    <w:rsid w:val="002A5EE5"/>
    <w:rsid w:val="002A7891"/>
    <w:rsid w:val="002B4623"/>
    <w:rsid w:val="002B5897"/>
    <w:rsid w:val="002C4E0C"/>
    <w:rsid w:val="002E5C04"/>
    <w:rsid w:val="002E7306"/>
    <w:rsid w:val="002F79EF"/>
    <w:rsid w:val="00312D83"/>
    <w:rsid w:val="00331DCE"/>
    <w:rsid w:val="00334FEA"/>
    <w:rsid w:val="00342554"/>
    <w:rsid w:val="003453ED"/>
    <w:rsid w:val="00346E95"/>
    <w:rsid w:val="00347B5F"/>
    <w:rsid w:val="003514CA"/>
    <w:rsid w:val="00352A17"/>
    <w:rsid w:val="00380411"/>
    <w:rsid w:val="003877F8"/>
    <w:rsid w:val="00391BEA"/>
    <w:rsid w:val="00393853"/>
    <w:rsid w:val="003B351B"/>
    <w:rsid w:val="003B455E"/>
    <w:rsid w:val="003B4AEF"/>
    <w:rsid w:val="003B7F92"/>
    <w:rsid w:val="003C70AC"/>
    <w:rsid w:val="003C7BF7"/>
    <w:rsid w:val="003F31D0"/>
    <w:rsid w:val="003F662E"/>
    <w:rsid w:val="004013A2"/>
    <w:rsid w:val="00415CF3"/>
    <w:rsid w:val="004201B5"/>
    <w:rsid w:val="00453A7B"/>
    <w:rsid w:val="00457ADE"/>
    <w:rsid w:val="00462350"/>
    <w:rsid w:val="00464B92"/>
    <w:rsid w:val="004671E2"/>
    <w:rsid w:val="00471409"/>
    <w:rsid w:val="004936B2"/>
    <w:rsid w:val="004962FB"/>
    <w:rsid w:val="004A05B2"/>
    <w:rsid w:val="004A28EA"/>
    <w:rsid w:val="004D5532"/>
    <w:rsid w:val="004D611C"/>
    <w:rsid w:val="0050695E"/>
    <w:rsid w:val="00515323"/>
    <w:rsid w:val="00524297"/>
    <w:rsid w:val="005262BB"/>
    <w:rsid w:val="00536AC0"/>
    <w:rsid w:val="00537559"/>
    <w:rsid w:val="005408D2"/>
    <w:rsid w:val="005E0B89"/>
    <w:rsid w:val="0061157B"/>
    <w:rsid w:val="00626B3C"/>
    <w:rsid w:val="006511D0"/>
    <w:rsid w:val="00675A09"/>
    <w:rsid w:val="0069541B"/>
    <w:rsid w:val="006A1E18"/>
    <w:rsid w:val="006A37C0"/>
    <w:rsid w:val="006B6334"/>
    <w:rsid w:val="006C7F5A"/>
    <w:rsid w:val="006D4544"/>
    <w:rsid w:val="006E41C7"/>
    <w:rsid w:val="007031F0"/>
    <w:rsid w:val="0070360A"/>
    <w:rsid w:val="007467D0"/>
    <w:rsid w:val="00746B0A"/>
    <w:rsid w:val="00791376"/>
    <w:rsid w:val="00791C5D"/>
    <w:rsid w:val="00796BA1"/>
    <w:rsid w:val="007B21A4"/>
    <w:rsid w:val="007B4FF4"/>
    <w:rsid w:val="007C339F"/>
    <w:rsid w:val="007D7F15"/>
    <w:rsid w:val="008303ED"/>
    <w:rsid w:val="00831977"/>
    <w:rsid w:val="008372E9"/>
    <w:rsid w:val="008377D9"/>
    <w:rsid w:val="008636D2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3096"/>
    <w:rsid w:val="009049BC"/>
    <w:rsid w:val="009051AE"/>
    <w:rsid w:val="00910D1E"/>
    <w:rsid w:val="009230A7"/>
    <w:rsid w:val="00927EB7"/>
    <w:rsid w:val="00975313"/>
    <w:rsid w:val="009841D7"/>
    <w:rsid w:val="009A10C5"/>
    <w:rsid w:val="009B4B3C"/>
    <w:rsid w:val="009C045E"/>
    <w:rsid w:val="009D13B2"/>
    <w:rsid w:val="009D646A"/>
    <w:rsid w:val="009F218D"/>
    <w:rsid w:val="009F7098"/>
    <w:rsid w:val="00A016B0"/>
    <w:rsid w:val="00A134B1"/>
    <w:rsid w:val="00A313D9"/>
    <w:rsid w:val="00A34978"/>
    <w:rsid w:val="00A4112E"/>
    <w:rsid w:val="00A453A8"/>
    <w:rsid w:val="00A60A68"/>
    <w:rsid w:val="00A633B0"/>
    <w:rsid w:val="00A83EE0"/>
    <w:rsid w:val="00A93A43"/>
    <w:rsid w:val="00AA1166"/>
    <w:rsid w:val="00AA35A8"/>
    <w:rsid w:val="00AE562D"/>
    <w:rsid w:val="00AF0540"/>
    <w:rsid w:val="00AF13A5"/>
    <w:rsid w:val="00B019A9"/>
    <w:rsid w:val="00B01DD8"/>
    <w:rsid w:val="00B07D4F"/>
    <w:rsid w:val="00B20F64"/>
    <w:rsid w:val="00B32458"/>
    <w:rsid w:val="00B42685"/>
    <w:rsid w:val="00B65B45"/>
    <w:rsid w:val="00B75292"/>
    <w:rsid w:val="00B761BB"/>
    <w:rsid w:val="00B8453F"/>
    <w:rsid w:val="00B85473"/>
    <w:rsid w:val="00BA5EE7"/>
    <w:rsid w:val="00BD108F"/>
    <w:rsid w:val="00BD3670"/>
    <w:rsid w:val="00BE5968"/>
    <w:rsid w:val="00BF3DBB"/>
    <w:rsid w:val="00BF435B"/>
    <w:rsid w:val="00C176AF"/>
    <w:rsid w:val="00C21FC6"/>
    <w:rsid w:val="00C40944"/>
    <w:rsid w:val="00C415C9"/>
    <w:rsid w:val="00C51C74"/>
    <w:rsid w:val="00C57A8A"/>
    <w:rsid w:val="00C60AC5"/>
    <w:rsid w:val="00C62E97"/>
    <w:rsid w:val="00C65B9F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1635E"/>
    <w:rsid w:val="00D22971"/>
    <w:rsid w:val="00D421FF"/>
    <w:rsid w:val="00D46921"/>
    <w:rsid w:val="00D53E77"/>
    <w:rsid w:val="00D60B19"/>
    <w:rsid w:val="00D664D5"/>
    <w:rsid w:val="00D717A7"/>
    <w:rsid w:val="00D741EC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E7A41"/>
    <w:rsid w:val="00DF2298"/>
    <w:rsid w:val="00DF706C"/>
    <w:rsid w:val="00E067BA"/>
    <w:rsid w:val="00E147DE"/>
    <w:rsid w:val="00E360EA"/>
    <w:rsid w:val="00E6561D"/>
    <w:rsid w:val="00E77096"/>
    <w:rsid w:val="00E82CF4"/>
    <w:rsid w:val="00E87E1B"/>
    <w:rsid w:val="00EA4C06"/>
    <w:rsid w:val="00EB74E8"/>
    <w:rsid w:val="00EC0F79"/>
    <w:rsid w:val="00EF22EF"/>
    <w:rsid w:val="00F02E99"/>
    <w:rsid w:val="00F20BD6"/>
    <w:rsid w:val="00F2126A"/>
    <w:rsid w:val="00F23E43"/>
    <w:rsid w:val="00F30552"/>
    <w:rsid w:val="00F3439F"/>
    <w:rsid w:val="00F377E4"/>
    <w:rsid w:val="00F419C0"/>
    <w:rsid w:val="00F46BDB"/>
    <w:rsid w:val="00F9423E"/>
    <w:rsid w:val="00FA11B3"/>
    <w:rsid w:val="00FC6CDF"/>
    <w:rsid w:val="00FD56F7"/>
    <w:rsid w:val="00FD73C5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B9758"/>
  <w15:chartTrackingRefBased/>
  <w15:docId w15:val="{1F7EC888-2584-4F85-B4E7-2453350E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ka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aron</dc:creator>
  <cp:keywords/>
  <dc:description/>
  <cp:lastModifiedBy>Jaron Harness</cp:lastModifiedBy>
  <cp:revision>6</cp:revision>
  <cp:lastPrinted>2025-02-28T19:01:00Z</cp:lastPrinted>
  <dcterms:created xsi:type="dcterms:W3CDTF">2025-06-19T06:37:00Z</dcterms:created>
  <dcterms:modified xsi:type="dcterms:W3CDTF">2025-08-21T05:33:00Z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